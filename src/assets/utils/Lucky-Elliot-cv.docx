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bidi w:val="false"/>
        <w:rPr>
          <w:color w:val="auto"/>
          <w14:textFill>
            <w14:noFill/>
          </w14:textFill>
        </w:rPr>
      </w:pP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-1346835</wp:posOffset>
                </wp:positionH>
                <wp:positionV relativeFrom="paragraph">
                  <wp:posOffset>179070</wp:posOffset>
                </wp:positionV>
                <wp:extent cx="8013700" cy="828039"/>
                <wp:effectExtent l="0" t="0" r="6350" b="10160"/>
                <wp:wrapNone/>
                <wp:docPr id="1026" name="Rectangle 1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013700" cy="828039"/>
                        </a:xfrm>
                        <a:prstGeom prst="rect"/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black" stroked="f" style="position:absolute;margin-left:-106.05pt;margin-top:14.1pt;width:631.0pt;height:65.2pt;z-index:-2147483644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1544320</wp:posOffset>
                </wp:positionH>
                <wp:positionV relativeFrom="paragraph">
                  <wp:posOffset>647700</wp:posOffset>
                </wp:positionV>
                <wp:extent cx="179705" cy="179705"/>
                <wp:effectExtent l="0" t="0" r="0" b="0"/>
                <wp:wrapNone/>
                <wp:docPr id="1027" name="自选图形 18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669" h="2670" stroke="1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2669,2670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 fillcolor="white" stroked="f" style="position:absolute;margin-left:121.6pt;margin-top:51.0pt;width:14.15pt;height:14.15pt;z-index: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path textboxrect="0,0,2669,2670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535889</wp:posOffset>
                </wp:positionH>
                <wp:positionV relativeFrom="page">
                  <wp:posOffset>4247614</wp:posOffset>
                </wp:positionV>
                <wp:extent cx="6456679" cy="1840228"/>
                <wp:effectExtent l="0" t="0" r="0" b="0"/>
                <wp:wrapNone/>
                <wp:docPr id="1028" name="Rectangle 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56679" cy="1840228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cs="Arial" w:hAnsi="Arial" w:hint="eastAsia"/>
                                <w:b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40" w:leftChars="0" w:hanging="440" w:hangingChars="20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  <w:lang w:val="en-US"/>
                              </w:rPr>
                              <w:t>HTML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  <w:lang w:val="en-US"/>
                              </w:rPr>
                              <w:t>CSS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  <w:lang w:val="en-US"/>
                              </w:rPr>
                              <w:t>Tailwindcss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40" w:leftChars="0" w:hanging="440" w:hangingChars="20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  <w:lang w:val="en-US"/>
                              </w:rPr>
                              <w:t>Vanilla JavaScript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40" w:leftChars="0" w:hanging="440" w:hangingChars="20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  <w:lang w:val="en-US"/>
                              </w:rPr>
                              <w:t>React.js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40" w:leftChars="0" w:hanging="440" w:hangingChars="20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b w:val="false"/>
                                <w:bCs w:val="false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  <w:lang w:val="en-US"/>
                              </w:rPr>
                              <w:t>Redux &amp; Redux ToolKit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40" w:leftChars="0" w:hanging="440" w:hangingChars="20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b w:val="false"/>
                                <w:bCs w:val="false"/>
                                <w:kern w:val="0"/>
                                <w:sz w:val="22"/>
                                <w:lang w:val="en-US"/>
                              </w:rPr>
                              <w:t>Fi</w:t>
                            </w:r>
                            <w:r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  <w:lang w:val="en-US"/>
                              </w:rPr>
                              <w:t>rebase, APIs With Basic Knowledge on Node.js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40" w:leftChars="0" w:hanging="440" w:hangingChars="20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  <w:lang w:val="en-US"/>
                              </w:rPr>
                              <w:t>Git and GitHub Version Control System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Chars="-20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style4105"/>
                              <w:tabs>
                                <w:tab w:val="left" w:leader="none" w:pos="720"/>
                              </w:tabs>
                              <w:adjustRightInd w:val="false"/>
                              <w:snapToGrid w:val="false"/>
                              <w:spacing w:lineRule="exact" w:line="420"/>
                              <w:ind w:left="-420" w:leftChars="-200" w:firstLine="0" w:firstLineChars="0"/>
                              <w:jc w:val="both"/>
                              <w:rPr>
                                <w:rFonts w:ascii="Arial" w:cs="Arial" w:eastAsia="Microsoft YaHei" w:hAnsi="Arial" w:hint="default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42.2pt;margin-top:334.46pt;width:508.4pt;height:144.9pt;z-index:6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b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b/>
                          <w:sz w:val="24"/>
                          <w:szCs w:val="24"/>
                        </w:rPr>
                        <w:t xml:space="preserve">                    </w:t>
                      </w:r>
                      <w:r>
                        <w:rPr>
                          <w:rFonts w:ascii="Arial" w:cs="Arial" w:eastAsia="Microsoft JhengHei" w:hAnsi="Arial" w:hint="default"/>
                          <w:b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Arial" w:cs="Arial" w:hAnsi="Arial" w:hint="eastAsia"/>
                          <w:b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Arial" w:cs="Arial" w:eastAsia="Microsoft JhengHei" w:hAnsi="Arial" w:hint="default"/>
                          <w:b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40" w:leftChars="0" w:hanging="440" w:hangingChars="20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  <w:lang w:val="en-US"/>
                        </w:rPr>
                        <w:t>HTML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20" w:leftChars="0" w:hanging="420" w:firstLineChars="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  <w:lang w:val="en-US"/>
                        </w:rPr>
                        <w:t>CSS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20" w:leftChars="0" w:hanging="420" w:firstLineChars="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  <w:lang w:val="en-US"/>
                        </w:rPr>
                        <w:t>Tailwindcss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40" w:leftChars="0" w:hanging="440" w:hangingChars="20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  <w:lang w:val="en-US"/>
                        </w:rPr>
                        <w:t>Vanilla JavaScript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40" w:leftChars="0" w:hanging="440" w:hangingChars="20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  <w:lang w:val="en-US"/>
                        </w:rPr>
                        <w:t>React.js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40" w:leftChars="0" w:hanging="440" w:hangingChars="20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b w:val="false"/>
                          <w:bCs w:val="false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  <w:lang w:val="en-US"/>
                        </w:rPr>
                        <w:t>Redux &amp; Redux ToolKit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40" w:leftChars="0" w:hanging="440" w:hangingChars="20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b w:val="false"/>
                          <w:bCs w:val="false"/>
                          <w:kern w:val="0"/>
                          <w:sz w:val="22"/>
                          <w:lang w:val="en-US"/>
                        </w:rPr>
                        <w:t>Fi</w:t>
                      </w:r>
                      <w:r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  <w:lang w:val="en-US"/>
                        </w:rPr>
                        <w:t>rebase, APIs With Basic Knowledge on Node.js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40" w:leftChars="0" w:hanging="440" w:hangingChars="20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  <w:lang w:val="en-US"/>
                        </w:rPr>
                        <w:t>Git and GitHub Version Control System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Chars="-20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</w:rPr>
                      </w:pPr>
                    </w:p>
                    <w:p>
                      <w:pPr>
                        <w:pStyle w:val="style4105"/>
                        <w:tabs>
                          <w:tab w:val="left" w:leader="none" w:pos="720"/>
                        </w:tabs>
                        <w:adjustRightInd w:val="false"/>
                        <w:snapToGrid w:val="false"/>
                        <w:spacing w:lineRule="exact" w:line="420"/>
                        <w:ind w:left="-420" w:leftChars="-200" w:firstLine="0" w:firstLineChars="0"/>
                        <w:jc w:val="both"/>
                        <w:rPr>
                          <w:rFonts w:ascii="Arial" w:cs="Arial" w:eastAsia="Microsoft YaHei" w:hAnsi="Arial" w:hint="defaul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eastAsia="Microsoft YaHei" w:hAnsi="Arial" w:hint="default"/>
          <w:bCs/>
          <w:color w:val="ffffff"/>
          <w:kern w:val="24"/>
        </w:rPr>
        <w:t xml:space="preserve"> </w: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-437515</wp:posOffset>
                </wp:positionH>
                <wp:positionV relativeFrom="paragraph">
                  <wp:posOffset>1493520</wp:posOffset>
                </wp:positionV>
                <wp:extent cx="1266190" cy="349883"/>
                <wp:effectExtent l="12700" t="12700" r="16510" b="18415"/>
                <wp:wrapNone/>
                <wp:docPr id="1029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6190" cy="349883"/>
                        </a:xfrm>
                        <a:prstGeom prst="flowChartAlternateProcess"/>
                        <a:solidFill>
                          <a:srgbClr val="000000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Arial" w:cs="Arial" w:hAnsi="Arial" w:hint="defaul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center" xrange="0,10800"/>
                </v:handles>
              </v:shapetype>
              <v:shape id="1029" type="#_x0000_t176" fillcolor="black" style="position:absolute;margin-left:-34.45pt;margin-top:117.6pt;width:99.7pt;height:27.55pt;z-index:21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rFonts w:ascii="Arial" w:cs="Arial" w:hAnsi="Arial" w:hint="default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cs="Arial" w:hAnsi="Arial" w:hint="default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-436880</wp:posOffset>
                </wp:positionH>
                <wp:positionV relativeFrom="paragraph">
                  <wp:posOffset>7413625</wp:posOffset>
                </wp:positionV>
                <wp:extent cx="1266190" cy="349884"/>
                <wp:effectExtent l="12700" t="12700" r="16510" b="18415"/>
                <wp:wrapNone/>
                <wp:docPr id="1030" name="Text Box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6190" cy="349884"/>
                        </a:xfrm>
                        <a:prstGeom prst="flowChartAlternateProcess"/>
                        <a:solidFill>
                          <a:srgbClr val="000000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Arial" w:cs="Arial" w:hAnsi="Arial" w:hint="defaul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176" fillcolor="black" style="position:absolute;margin-left:-34.4pt;margin-top:583.75pt;width:99.7pt;height:27.55pt;z-index:23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rFonts w:ascii="Arial" w:cs="Arial" w:hAnsi="Arial" w:hint="default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cs="Arial" w:hAnsi="Arial" w:hint="default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-440690</wp:posOffset>
                </wp:positionH>
                <wp:positionV relativeFrom="paragraph">
                  <wp:posOffset>5478145</wp:posOffset>
                </wp:positionV>
                <wp:extent cx="1266190" cy="349884"/>
                <wp:effectExtent l="12700" t="12700" r="16510" b="18415"/>
                <wp:wrapNone/>
                <wp:docPr id="1031" name="Text Box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6190" cy="349884"/>
                        </a:xfrm>
                        <a:prstGeom prst="flowChartAlternateProcess"/>
                        <a:solidFill>
                          <a:srgbClr val="000000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Arial" w:cs="Arial" w:hAnsi="Arial" w:hint="defaul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STRENGTH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type="#_x0000_t176" fillcolor="black" style="position:absolute;margin-left:-34.7pt;margin-top:431.35pt;width:99.7pt;height:27.55pt;z-index:15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rFonts w:ascii="Arial" w:cs="Arial" w:hAnsi="Arial" w:hint="default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cs="Arial" w:hAnsi="Arial" w:hint="default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STRENGTH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-452755</wp:posOffset>
                </wp:positionH>
                <wp:positionV relativeFrom="paragraph">
                  <wp:posOffset>3009265</wp:posOffset>
                </wp:positionV>
                <wp:extent cx="2373630" cy="349885"/>
                <wp:effectExtent l="12700" t="12700" r="13970" b="18415"/>
                <wp:wrapNone/>
                <wp:docPr id="1032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73630" cy="349885"/>
                        </a:xfrm>
                        <a:prstGeom prst="flowChartAlternateProcess"/>
                        <a:solidFill>
                          <a:srgbClr val="000000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rFonts w:ascii="Arial" w:cs="Arial" w:hAnsi="Arial" w:hint="defaul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cs="Arial" w:hAnsi="Arial" w:hint="default"/>
                                <w:b/>
                                <w:bCs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SKILL SET / TECHNOLOGIES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176" fillcolor="black" style="position:absolute;margin-left:-35.65pt;margin-top:236.95pt;width:186.9pt;height:27.55pt;z-index:20;mso-position-horizontal-relative:text;mso-position-vertical-relative:text;mso-width-relative:page;mso-height-relative:page;mso-wrap-distance-left:0.0pt;mso-wrap-distance-right:0.0pt;visibility:visible;">
                <v:stroke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rFonts w:ascii="Arial" w:cs="Arial" w:hAnsi="Arial" w:hint="default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cs="Arial" w:hAnsi="Arial" w:hint="default"/>
                          <w:b/>
                          <w:bCs/>
                          <w:color w:val="ffffff"/>
                          <w:sz w:val="24"/>
                          <w:szCs w:val="24"/>
                          <w:lang w:val="en-US"/>
                        </w:rPr>
                        <w:t>SKILL SET / 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-1151255</wp:posOffset>
                </wp:positionH>
                <wp:positionV relativeFrom="paragraph">
                  <wp:posOffset>3031490</wp:posOffset>
                </wp:positionV>
                <wp:extent cx="6806565" cy="323850"/>
                <wp:effectExtent l="12700" t="12700" r="635" b="25400"/>
                <wp:wrapNone/>
                <wp:docPr id="1033" name="组合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06565" cy="323850"/>
                          <a:chOff x="4990" y="3275"/>
                          <a:chExt cx="10719" cy="510"/>
                        </a:xfrm>
                        <a:solidFill>
                          <a:srgbClr val="000000"/>
                        </a:solidFill>
                      </wpg:grpSpPr>
                      <wps:wsp>
                        <wps:cNvSpPr/>
                        <wps:spPr>
                          <a:xfrm rot="5400000">
                            <a:off x="4962" y="3303"/>
                            <a:ext cx="510" cy="454"/>
                          </a:xfrm>
                          <a:prstGeom prst="triangle">
                            <a:avLst>
                              <a:gd name="adj" fmla="val 49995"/>
                            </a:avLst>
                          </a:prstGeom>
                          <a:grpFill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V="1">
                            <a:off x="5051" y="3537"/>
                            <a:ext cx="10658" cy="0"/>
                          </a:xfrm>
                          <a:prstGeom prst="straightConnector1"/>
                          <a:grpFill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3" fillcolor="black" stroked="f" style="position:absolute;margin-left:-90.65pt;margin-top:238.7pt;width:535.95pt;height:25.5pt;z-index:-2147483631;mso-position-horizontal-relative:text;mso-position-vertical-relative:text;mso-width-relative:page;mso-height-relative:page;mso-wrap-distance-left:0.0pt;mso-wrap-distance-right:0.0pt;visibility:visible;" coordsize="10719,510" coordorigin="4990,3275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1034" type="#_x0000_t5" adj="10799," fillcolor="black" style="position:absolute;left:4962;top:3303;width:510;height:454;z-index:2;mso-position-horizontal-relative:page;mso-position-vertical-relative:page;mso-width-relative:page;mso-height-relative:page;visibility:visible;rotation:5898240fd;">
                  <v:stroke weight="2.0pt"/>
                  <v:fill/>
                </v:shape>
                <v:shapetype id="_x0000_t32" coordsize="21600,21600" o:spt="32" o:oned="t" path="m,l21600,21600e">
                  <v:path arrowok="t" fillok="f" o:connecttype="none"/>
                  <o:lock v:ext="edit" shapetype="t"/>
                </v:shapetype>
                <v:shape id="1035" type="#_x0000_t32" fillcolor="black" style="position:absolute;left:5051;top:3537;width:10658;height:0;z-index:3;mso-position-horizontal-relative:page;mso-position-vertical-relative:page;mso-width-relative:page;mso-height-relative:page;visibility:visible;flip:y;">
                  <v:stroke weight="1.0pt"/>
                  <v:fill/>
                </v:shape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-638175</wp:posOffset>
                </wp:positionH>
                <wp:positionV relativeFrom="paragraph">
                  <wp:posOffset>7868920</wp:posOffset>
                </wp:positionV>
                <wp:extent cx="6551930" cy="1423034"/>
                <wp:effectExtent l="0" t="0" r="0" b="0"/>
                <wp:wrapNone/>
                <wp:docPr id="1036" name="文本框 8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51930" cy="1423034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sz w:val="22"/>
                                <w:lang w:val="en-US"/>
                              </w:rPr>
                              <w:t>Self-Taught Developer with 2 years of First-hand experience coding several stand alone projects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sz w:val="22"/>
                                <w:lang w:val="en-US"/>
                              </w:rPr>
                              <w:t xml:space="preserve">I.T Personnel and Developer of Computer-Based-Test Web Application for Fellowship of Christian Biological Science Students (FCBSS), ABU Zaria Chapter, Nigeria. 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sz w:val="22"/>
                                <w:lang w:val="en-US"/>
                              </w:rPr>
                              <w:t>Worked as Head of Technical Personnels at J.C. Telecommunication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ascii="Arial" w:cs="Arial" w:eastAsia="Microsoft JhengHei" w:hAnsi="Arial" w:hint="default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sz w:val="22"/>
                                <w:lang w:val="en-US"/>
                              </w:rPr>
                              <w:t>Contributed to the company's growth and success by driving innovation and adopting best practices in technology management.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-50.25pt;margin-top:619.6pt;width:515.9pt;height:112.05pt;z-index:10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6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20" w:leftChars="0" w:hanging="420" w:firstLineChars="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sz w:val="22"/>
                          <w:lang w:val="en-US"/>
                        </w:rPr>
                        <w:t>Self-Taught Developer with 2 years of First-hand experience coding several stand alone projects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6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20" w:leftChars="0" w:hanging="420" w:firstLineChars="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sz w:val="22"/>
                          <w:lang w:val="en-US"/>
                        </w:rPr>
                        <w:t xml:space="preserve">I.T Personnel and Developer of Computer-Based-Test Web Application for Fellowship of Christian Biological Science Students (FCBSS), ABU Zaria Chapter, Nigeria. 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6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20" w:leftChars="0" w:hanging="420" w:firstLineChars="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sz w:val="22"/>
                          <w:lang w:val="en-US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sz w:val="22"/>
                          <w:lang w:val="en-US"/>
                        </w:rPr>
                        <w:t>Worked as Head of Technical Personnels at J.C. Telecommunication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 w:val="false"/>
                        <w:numPr>
                          <w:ilvl w:val="0"/>
                          <w:numId w:val="6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20" w:leftChars="0" w:hanging="420" w:firstLineChars="0"/>
                        <w:jc w:val="both"/>
                        <w:textAlignment w:val="auto"/>
                        <w:rPr>
                          <w:rFonts w:ascii="Arial" w:cs="Arial" w:eastAsia="Microsoft JhengHei" w:hAnsi="Arial" w:hint="default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sz w:val="22"/>
                          <w:lang w:val="en-US"/>
                        </w:rPr>
                        <w:t>Contributed to the company's growth and success by driving innovation and adopting best practices in technology management.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-1153795</wp:posOffset>
                </wp:positionH>
                <wp:positionV relativeFrom="paragraph">
                  <wp:posOffset>7423784</wp:posOffset>
                </wp:positionV>
                <wp:extent cx="7058025" cy="323850"/>
                <wp:effectExtent l="12700" t="12700" r="15875" b="25400"/>
                <wp:wrapNone/>
                <wp:docPr id="1037" name="组合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058025" cy="323850"/>
                          <a:chOff x="4990" y="3275"/>
                          <a:chExt cx="11115" cy="510"/>
                        </a:xfrm>
                        <a:solidFill>
                          <a:srgbClr val="000000"/>
                        </a:solidFill>
                      </wpg:grpSpPr>
                      <wps:wsp>
                        <wps:cNvSpPr/>
                        <wps:spPr>
                          <a:xfrm rot="5400000">
                            <a:off x="4962" y="3303"/>
                            <a:ext cx="510" cy="454"/>
                          </a:xfrm>
                          <a:prstGeom prst="triangle">
                            <a:avLst>
                              <a:gd name="adj" fmla="val 49995"/>
                            </a:avLst>
                          </a:prstGeom>
                          <a:grpFill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V="1">
                            <a:off x="5447" y="3537"/>
                            <a:ext cx="10658" cy="0"/>
                          </a:xfrm>
                          <a:prstGeom prst="straightConnector1"/>
                          <a:grpFill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7" fillcolor="black" stroked="f" style="position:absolute;margin-left:-90.85pt;margin-top:584.55pt;width:555.75pt;height:25.5pt;z-index:-2147483630;mso-position-horizontal-relative:text;mso-position-vertical-relative:text;mso-width-relative:page;mso-height-relative:page;mso-wrap-distance-left:0.0pt;mso-wrap-distance-right:0.0pt;visibility:visible;" coordsize="11115,510" coordorigin="4990,3275">
                <v:shape id="1038" type="#_x0000_t5" adj="10799," fillcolor="black" style="position:absolute;left:4962;top:3303;width:510;height:454;z-index:2;mso-position-horizontal-relative:page;mso-position-vertical-relative:page;mso-width-relative:page;mso-height-relative:page;visibility:visible;rotation:5898240fd;">
                  <v:stroke weight="2.0pt"/>
                  <v:fill/>
                </v:shape>
                <v:shape id="1039" type="#_x0000_t32" fillcolor="black" style="position:absolute;left:5447;top:3537;width:10658;height:0;z-index:3;mso-position-horizontal-relative:page;mso-position-vertical-relative:page;mso-width-relative:page;mso-height-relative:page;visibility:visible;flip:y;">
                  <v:stroke weight="1.0pt"/>
                  <v:fill/>
                </v:shape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-602615</wp:posOffset>
                </wp:positionH>
                <wp:positionV relativeFrom="paragraph">
                  <wp:posOffset>636270</wp:posOffset>
                </wp:positionV>
                <wp:extent cx="179705" cy="179705"/>
                <wp:effectExtent l="0" t="0" r="10795" b="29845"/>
                <wp:wrapNone/>
                <wp:docPr id="1040" name="自选图形 18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7593" h="577592" stroke="1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317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577593,577592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 fillcolor="white" stroked="t" style="position:absolute;margin-left:-47.45pt;margin-top:50.1pt;width:14.15pt;height:14.15pt;z-index:8;mso-position-horizontal-relative:text;mso-position-vertical-relative:text;mso-width-relative:page;mso-height-relative:page;mso-wrap-distance-left:0.0pt;mso-wrap-distance-right:0.0pt;visibility:visible;">
                <v:stroke joinstyle="miter" color="white" weight="0.25pt"/>
                <v:fill/>
                <v:path textboxrect="0,0,577593,577592"/>
              </v:shape>
            </w:pict>
          </mc:Fallback>
        </mc:AlternateContent>
      </w:r>
      <w:r>
        <w:rPr>
          <w:rFonts w:ascii="SimSun" w:cs="SimSun" w:hAnsi="SimSun"/>
          <w:kern w:val="0"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-451483</wp:posOffset>
                </wp:positionH>
                <wp:positionV relativeFrom="paragraph">
                  <wp:posOffset>505460</wp:posOffset>
                </wp:positionV>
                <wp:extent cx="4800600" cy="382270"/>
                <wp:effectExtent l="0" t="0" r="0" b="0"/>
                <wp:wrapNone/>
                <wp:docPr id="1041" name="文本框 18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00600" cy="382270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460"/>
                              <w:jc w:val="both"/>
                              <w:rPr>
                                <w:rFonts w:ascii="Arial" w:cs="Arial" w:eastAsia="Microsoft YaHei" w:hAnsi="Arial" w:hint="default"/>
                                <w:bCs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Arial" w:cs="Arial" w:eastAsia="Microsoft YaHei" w:hAnsi="Arial" w:hint="default"/>
                                <w:b/>
                                <w:bCs w:val="false"/>
                                <w:color w:val="ffffff"/>
                                <w:kern w:val="24"/>
                                <w:lang w:val="en-US"/>
                              </w:rPr>
                              <w:t>+234 - 7011 - 305 - 106</w:t>
                            </w:r>
                            <w:r>
                              <w:rPr>
                                <w:rFonts w:ascii="Arial" w:cs="Arial" w:eastAsia="Microsoft YaHei" w:hAnsi="Arial" w:hint="default"/>
                                <w:b/>
                                <w:bCs w:val="false"/>
                                <w:color w:val="ffffff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Microsoft YaHei" w:hAnsi="Arial" w:hint="default"/>
                                <w:bCs/>
                                <w:color w:val="ffffff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rial" w:cs="Arial" w:eastAsia="Microsoft YaHei" w:hAnsi="Arial" w:hint="default"/>
                                <w:b/>
                                <w:bCs w:val="false"/>
                                <w:color w:val="ffffff"/>
                                <w:kern w:val="24"/>
                                <w:lang w:val="en-US"/>
                              </w:rPr>
                              <w:t>elliotlucky509</w:t>
                            </w:r>
                            <w:r>
                              <w:rPr>
                                <w:rFonts w:ascii="Arial" w:cs="Arial" w:eastAsia="Microsoft YaHei" w:hAnsi="Arial" w:hint="default"/>
                                <w:b/>
                                <w:bCs w:val="false"/>
                                <w:color w:val="ffffff"/>
                                <w:kern w:val="24"/>
                              </w:rPr>
                              <w:t>@</w:t>
                            </w:r>
                            <w:r>
                              <w:rPr>
                                <w:rFonts w:ascii="Arial" w:cs="Arial" w:eastAsia="Microsoft YaHei" w:hAnsi="Arial" w:hint="default"/>
                                <w:b/>
                                <w:bCs w:val="false"/>
                                <w:color w:val="ffffff"/>
                                <w:kern w:val="24"/>
                                <w:lang w:val="en-US"/>
                              </w:rPr>
                              <w:t>gmail</w:t>
                            </w:r>
                            <w:r>
                              <w:rPr>
                                <w:rFonts w:ascii="Arial" w:cs="Arial" w:eastAsia="Microsoft YaHei" w:hAnsi="Arial" w:hint="default"/>
                                <w:b/>
                                <w:bCs w:val="false"/>
                                <w:color w:val="ffffff"/>
                                <w:kern w:val="24"/>
                              </w:rPr>
                              <w:t>.com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460"/>
                              <w:rPr>
                                <w:rFonts w:ascii="Arial" w:cs="Arial" w:eastAsia="Microsoft YaHei" w:hAnsi="Arial" w:hint="default"/>
                                <w:bCs/>
                                <w:color w:val="ffffff"/>
                                <w:kern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-35.55pt;margin-top:39.8pt;width:378.0pt;height:30.1pt;z-index: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460"/>
                        <w:jc w:val="both"/>
                        <w:rPr>
                          <w:rFonts w:ascii="Arial" w:cs="Arial" w:eastAsia="Microsoft YaHei" w:hAnsi="Arial" w:hint="default"/>
                          <w:bCs/>
                          <w:color w:val="ffffff"/>
                          <w:kern w:val="24"/>
                        </w:rPr>
                      </w:pPr>
                      <w:r>
                        <w:rPr>
                          <w:rFonts w:ascii="Arial" w:cs="Arial" w:eastAsia="Microsoft YaHei" w:hAnsi="Arial" w:hint="default"/>
                          <w:b/>
                          <w:bCs w:val="false"/>
                          <w:color w:val="ffffff"/>
                          <w:kern w:val="24"/>
                          <w:lang w:val="en-US"/>
                        </w:rPr>
                        <w:t>+234 - 7011 - 305 - 106</w:t>
                      </w:r>
                      <w:r>
                        <w:rPr>
                          <w:rFonts w:ascii="Arial" w:cs="Arial" w:eastAsia="Microsoft YaHei" w:hAnsi="Arial" w:hint="default"/>
                          <w:b/>
                          <w:bCs w:val="false"/>
                          <w:color w:val="ffffff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cs="Arial" w:eastAsia="Microsoft YaHei" w:hAnsi="Arial" w:hint="default"/>
                          <w:bCs/>
                          <w:color w:val="ffffff"/>
                          <w:kern w:val="24"/>
                        </w:rPr>
                        <w:t xml:space="preserve">      </w:t>
                      </w:r>
                      <w:r>
                        <w:rPr>
                          <w:rFonts w:ascii="Arial" w:cs="Arial" w:eastAsia="Microsoft YaHei" w:hAnsi="Arial" w:hint="default"/>
                          <w:b/>
                          <w:bCs w:val="false"/>
                          <w:color w:val="ffffff"/>
                          <w:kern w:val="24"/>
                          <w:lang w:val="en-US"/>
                        </w:rPr>
                        <w:t>elliotlucky509</w:t>
                      </w:r>
                      <w:r>
                        <w:rPr>
                          <w:rFonts w:ascii="Arial" w:cs="Arial" w:eastAsia="Microsoft YaHei" w:hAnsi="Arial" w:hint="default"/>
                          <w:b/>
                          <w:bCs w:val="false"/>
                          <w:color w:val="ffffff"/>
                          <w:kern w:val="24"/>
                        </w:rPr>
                        <w:t>@</w:t>
                      </w:r>
                      <w:r>
                        <w:rPr>
                          <w:rFonts w:ascii="Arial" w:cs="Arial" w:eastAsia="Microsoft YaHei" w:hAnsi="Arial" w:hint="default"/>
                          <w:b/>
                          <w:bCs w:val="false"/>
                          <w:color w:val="ffffff"/>
                          <w:kern w:val="24"/>
                          <w:lang w:val="en-US"/>
                        </w:rPr>
                        <w:t>gmail</w:t>
                      </w:r>
                      <w:r>
                        <w:rPr>
                          <w:rFonts w:ascii="Arial" w:cs="Arial" w:eastAsia="Microsoft YaHei" w:hAnsi="Arial" w:hint="default"/>
                          <w:b/>
                          <w:bCs w:val="false"/>
                          <w:color w:val="ffffff"/>
                          <w:kern w:val="24"/>
                        </w:rPr>
                        <w:t>.com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460"/>
                        <w:rPr>
                          <w:rFonts w:ascii="Arial" w:cs="Arial" w:eastAsia="Microsoft YaHei" w:hAnsi="Arial" w:hint="default"/>
                          <w:bCs/>
                          <w:color w:val="ffffff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-428625</wp:posOffset>
                </wp:positionH>
                <wp:positionV relativeFrom="paragraph">
                  <wp:posOffset>209550</wp:posOffset>
                </wp:positionV>
                <wp:extent cx="4718685" cy="409575"/>
                <wp:effectExtent l="0" t="0" r="0" b="0"/>
                <wp:wrapNone/>
                <wp:docPr id="1042" name="文本框 18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8685" cy="409575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460"/>
                              <w:rPr>
                                <w:rFonts w:ascii="Arial" w:cs="Arial" w:eastAsia="Microsoft YaHei" w:hAnsi="Arial" w:hint="default"/>
                                <w:bCs/>
                                <w:color w:val="ffffff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Arial" w:cs="Arial" w:eastAsia="Microsoft YaHei" w:hAnsi="Arial" w:hint="default"/>
                                <w:b/>
                                <w:bCs w:val="false"/>
                                <w:color w:val="ffffff"/>
                                <w:kern w:val="24"/>
                                <w:lang w:val="en-US"/>
                              </w:rPr>
                              <w:t>Nigeria</w:t>
                            </w:r>
                            <w:r>
                              <w:rPr>
                                <w:rFonts w:ascii="Arial" w:cs="Arial" w:eastAsia="Microsoft YaHei" w:hAnsi="Arial" w:hint="default"/>
                                <w:b/>
                                <w:bCs w:val="false"/>
                                <w:color w:val="ffffff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cs="Arial" w:eastAsia="Microsoft YaHei" w:hAnsi="Arial" w:hint="default"/>
                                <w:bCs/>
                                <w:color w:val="ffffff"/>
                                <w:kern w:val="24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460"/>
                              <w:rPr>
                                <w:rFonts w:ascii="Arial" w:cs="Arial" w:eastAsia="Microsoft YaHei" w:hAnsi="Arial" w:hint="default"/>
                                <w:bCs/>
                                <w:color w:val="ffffff"/>
                                <w:kern w:val="24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ed="f" stroked="f" style="position:absolute;margin-left:-33.75pt;margin-top:16.5pt;width:371.55pt;height:32.25pt;z-index: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460"/>
                        <w:rPr>
                          <w:rFonts w:ascii="Arial" w:cs="Arial" w:eastAsia="Microsoft YaHei" w:hAnsi="Arial" w:hint="default"/>
                          <w:bCs/>
                          <w:color w:val="ffffff"/>
                          <w:kern w:val="24"/>
                          <w:lang w:val="en-US"/>
                        </w:rPr>
                      </w:pPr>
                      <w:r>
                        <w:rPr>
                          <w:rFonts w:ascii="Arial" w:cs="Arial" w:eastAsia="Microsoft YaHei" w:hAnsi="Arial" w:hint="default"/>
                          <w:b/>
                          <w:bCs w:val="false"/>
                          <w:color w:val="ffffff"/>
                          <w:kern w:val="24"/>
                          <w:lang w:val="en-US"/>
                        </w:rPr>
                        <w:t>Nigeria</w:t>
                      </w:r>
                      <w:r>
                        <w:rPr>
                          <w:rFonts w:ascii="Arial" w:cs="Arial" w:eastAsia="Microsoft YaHei" w:hAnsi="Arial" w:hint="default"/>
                          <w:b/>
                          <w:bCs w:val="false"/>
                          <w:color w:val="ffffff"/>
                          <w:kern w:val="24"/>
                        </w:rPr>
                        <w:t xml:space="preserve">  </w:t>
                      </w:r>
                      <w:r>
                        <w:rPr>
                          <w:rFonts w:ascii="Arial" w:cs="Arial" w:eastAsia="Microsoft YaHei" w:hAnsi="Arial" w:hint="default"/>
                          <w:bCs/>
                          <w:color w:val="ffffff"/>
                          <w:kern w:val="24"/>
                        </w:rPr>
                        <w:t xml:space="preserve">                </w:t>
                      </w:r>
                    </w:p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460"/>
                        <w:rPr>
                          <w:rFonts w:ascii="Arial" w:cs="Arial" w:eastAsia="Microsoft YaHei" w:hAnsi="Arial" w:hint="default"/>
                          <w:bCs/>
                          <w:color w:val="ffffff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-603250</wp:posOffset>
                </wp:positionH>
                <wp:positionV relativeFrom="paragraph">
                  <wp:posOffset>335915</wp:posOffset>
                </wp:positionV>
                <wp:extent cx="179705" cy="196215"/>
                <wp:effectExtent l="0" t="0" r="10795" b="13334"/>
                <wp:wrapNone/>
                <wp:docPr id="1043" name="Freeform 8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705" cy="19621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81" h="294" stroke="1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281,294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 fillcolor="white" stroked="t" style="position:absolute;margin-left:-47.5pt;margin-top:26.45pt;width:14.15pt;height:15.45pt;z-index:7;mso-position-horizontal-relative:text;mso-position-vertical-relative:text;mso-width-relative:page;mso-height-relative:page;mso-wrap-distance-left:0.0pt;mso-wrap-distance-right:0.0pt;visibility:visible;">
                <v:stroke color="white"/>
                <v:fill/>
                <v:path textboxrect="0,0,281,294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-656590</wp:posOffset>
                </wp:positionH>
                <wp:positionV relativeFrom="paragraph">
                  <wp:posOffset>-247650</wp:posOffset>
                </wp:positionV>
                <wp:extent cx="4191000" cy="432435"/>
                <wp:effectExtent l="0" t="0" r="0" b="0"/>
                <wp:wrapNone/>
                <wp:docPr id="1044" name="Rectangle 9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91000" cy="432435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80"/>
                              <w:rPr>
                                <w:rFonts w:ascii="Arial" w:cs="Arial" w:eastAsia="Microsoft YaHei" w:hAnsi="Arial" w:hint="defaul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Application Position：</w:t>
                            </w: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Junior Front-end Developer</w:t>
                            </w:r>
                          </w:p>
                          <w:p>
                            <w:pPr>
                              <w:pStyle w:val="style0"/>
                              <w:spacing w:lineRule="exact" w:line="480"/>
                              <w:rPr>
                                <w:rFonts w:ascii="Arial" w:cs="Arial" w:eastAsia="Microsoft YaHei" w:hAnsi="Arial" w:hint="default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-51.7pt;margin-top:-19.5pt;width:330.0pt;height:34.05pt;z-index:12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80"/>
                        <w:rPr>
                          <w:rFonts w:ascii="Arial" w:cs="Arial" w:eastAsia="Microsoft YaHei" w:hAnsi="Arial" w:hint="defaul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b/>
                          <w:color w:val="000000"/>
                          <w:sz w:val="24"/>
                          <w:szCs w:val="24"/>
                        </w:rPr>
                        <w:t>Application Position：</w:t>
                      </w:r>
                      <w:r>
                        <w:rPr>
                          <w:rFonts w:ascii="Arial" w:cs="Arial" w:eastAsia="Microsoft JhengHei" w:hAnsi="Arial" w:hint="default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Junior Front-end Developer</w:t>
                      </w:r>
                    </w:p>
                    <w:p>
                      <w:pPr>
                        <w:pStyle w:val="style0"/>
                        <w:spacing w:lineRule="exact" w:line="480"/>
                        <w:rPr>
                          <w:rFonts w:ascii="Arial" w:cs="Arial" w:eastAsia="Microsoft YaHei" w:hAnsi="Arial" w:hint="default"/>
                          <w:b/>
                          <w:color w:val="000000"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-675005</wp:posOffset>
                </wp:positionH>
                <wp:positionV relativeFrom="paragraph">
                  <wp:posOffset>-500379</wp:posOffset>
                </wp:positionV>
                <wp:extent cx="3634739" cy="428625"/>
                <wp:effectExtent l="0" t="0" r="0" b="0"/>
                <wp:wrapNone/>
                <wp:docPr id="1045" name="矩形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34739" cy="428625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adjustRightInd w:val="false"/>
                              <w:snapToGrid w:val="false"/>
                              <w:spacing w:lineRule="exact" w:line="480"/>
                              <w:ind w:left="960" w:hanging="800" w:hangingChars="200"/>
                              <w:rPr>
                                <w:rFonts w:ascii="Arial" w:cs="Arial" w:eastAsia="Microsoft YaHei" w:hAnsi="Arial" w:hint="default"/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cs="Arial" w:eastAsia="Microsoft YaHei" w:hAnsi="Arial" w:hint="default"/>
                                <w:b/>
                                <w:color w:val="000000"/>
                                <w:sz w:val="40"/>
                                <w:szCs w:val="40"/>
                                <w:lang w:val="en-US"/>
                              </w:rPr>
                              <w:t>LUCKY ELLIOT</w:t>
                            </w:r>
                            <w:r>
                              <w:rPr>
                                <w:rFonts w:ascii="Arial" w:cs="Arial" w:eastAsia="Microsoft YaHei" w:hAnsi="Arial" w:hint="default"/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style0"/>
                              <w:spacing w:lineRule="exact" w:line="480"/>
                              <w:rPr>
                                <w:rFonts w:ascii="Arial" w:cs="Arial" w:eastAsia="Microsoft YaHei" w:hAnsi="Arial" w:hint="default"/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f" style="position:absolute;margin-left:-53.15pt;margin-top:-39.4pt;width:286.2pt;height:33.75pt;z-index:11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adjustRightInd w:val="false"/>
                        <w:snapToGrid w:val="false"/>
                        <w:spacing w:lineRule="exact" w:line="480"/>
                        <w:ind w:left="960" w:hanging="800" w:hangingChars="200"/>
                        <w:rPr>
                          <w:rFonts w:ascii="Arial" w:cs="Arial" w:eastAsia="Microsoft YaHei" w:hAnsi="Arial" w:hint="default"/>
                          <w:b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rFonts w:ascii="Arial" w:cs="Arial" w:eastAsia="Microsoft YaHei" w:hAnsi="Arial" w:hint="default"/>
                          <w:b/>
                          <w:color w:val="000000"/>
                          <w:sz w:val="40"/>
                          <w:szCs w:val="40"/>
                          <w:lang w:val="en-US"/>
                        </w:rPr>
                        <w:t>LUCKY ELLIOT</w:t>
                      </w:r>
                      <w:r>
                        <w:rPr>
                          <w:rFonts w:ascii="Arial" w:cs="Arial" w:eastAsia="Microsoft YaHei" w:hAnsi="Arial" w:hint="default"/>
                          <w:b/>
                          <w:color w:val="000000"/>
                          <w:sz w:val="40"/>
                          <w:szCs w:val="40"/>
                        </w:rPr>
                        <w:t xml:space="preserve">  </w:t>
                      </w:r>
                    </w:p>
                    <w:p>
                      <w:pPr>
                        <w:pStyle w:val="style0"/>
                        <w:spacing w:lineRule="exact" w:line="480"/>
                        <w:rPr>
                          <w:rFonts w:ascii="Arial" w:cs="Arial" w:eastAsia="Microsoft YaHei" w:hAnsi="Arial" w:hint="default"/>
                          <w:b/>
                          <w:color w:val="000000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-690245</wp:posOffset>
                </wp:positionH>
                <wp:positionV relativeFrom="paragraph">
                  <wp:posOffset>5966460</wp:posOffset>
                </wp:positionV>
                <wp:extent cx="6285865" cy="1321435"/>
                <wp:effectExtent l="12700" t="12700" r="26035" b="18415"/>
                <wp:wrapNone/>
                <wp:docPr id="1046" name="Text Box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5865" cy="1321435"/>
                        </a:xfrm>
                        <a:prstGeom prst="rect"/>
                        <a:ln cmpd="sng" cap="flat" w="25400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numPr>
                                <w:ilvl w:val="0"/>
                                <w:numId w:val="7"/>
                              </w:numPr>
                              <w:ind w:left="420" w:leftChars="0" w:hanging="420" w:firstLineChars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 xml:space="preserve">Capability to thrive in fast-paced and demanding environments, consistently delivering high-quality results and meeting deadlines even under tight schedules and pressure. 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7"/>
                              </w:numPr>
                              <w:ind w:left="420" w:leftChars="0" w:hanging="420" w:firstLineChars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Demonstrated ability and willingness to quickly grasp and apply new frameworks, languages, and technologies as needed to efficiently complete tasks and projects.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7"/>
                              </w:numPr>
                              <w:ind w:left="420" w:leftChars="0" w:hanging="420" w:firstLineChars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en-US"/>
                              </w:rPr>
                              <w:t>Proactively engage in collaborative teamwork, actively participating and contributing to team projects and initiatives.</w:t>
                            </w:r>
                          </w:p>
                          <w:p>
                            <w:pPr>
                              <w:pStyle w:val="style0"/>
                              <w:numPr>
                                <w:ilvl w:val="0"/>
                                <w:numId w:val="0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lIns="182880" rIns="91440" tIns="45720" bIns="45720" vert="horz" anchor="t" wrap="square" upright="fals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t" style="position:absolute;margin-left:-54.35pt;margin-top:469.8pt;width:494.95pt;height:104.05pt;z-index:22;mso-position-horizontal-relative:text;mso-position-vertical-relative:text;mso-width-relative:page;mso-height-relative:page;mso-wrap-distance-left:0.0pt;mso-wrap-distance-right:0.0pt;visibility:visible;">
                <v:stroke color="white" weight="2.0pt"/>
                <v:fill/>
                <v:textbox inset="14.4pt,3.6pt,7.2pt,3.6pt" style="mso-fit-shape-to-text:true;">
                  <w:txbxContent>
                    <w:p>
                      <w:pPr>
                        <w:pStyle w:val="style0"/>
                        <w:numPr>
                          <w:ilvl w:val="0"/>
                          <w:numId w:val="7"/>
                        </w:numPr>
                        <w:ind w:left="420" w:leftChars="0" w:hanging="420" w:firstLineChars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 xml:space="preserve">Capability to thrive in fast-paced and demanding environments, consistently delivering high-quality results and meeting deadlines even under tight schedules and pressure. 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7"/>
                        </w:numPr>
                        <w:ind w:left="420" w:leftChars="0" w:hanging="420" w:firstLineChars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Demonstrated ability and willingness to quickly grasp and apply new frameworks, languages, and technologies as needed to efficiently complete tasks and projects.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7"/>
                        </w:numPr>
                        <w:ind w:left="420" w:leftChars="0" w:hanging="420" w:firstLineChars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en-US"/>
                        </w:rPr>
                        <w:t>Proactively engage in collaborative teamwork, actively participating and contributing to team projects and initiatives.</w:t>
                      </w:r>
                    </w:p>
                    <w:p>
                      <w:pPr>
                        <w:pStyle w:val="style0"/>
                        <w:numPr>
                          <w:ilvl w:val="0"/>
                          <w:numId w:val="0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-624840</wp:posOffset>
                </wp:positionH>
                <wp:positionV relativeFrom="paragraph">
                  <wp:posOffset>1882140</wp:posOffset>
                </wp:positionV>
                <wp:extent cx="6550660" cy="1026159"/>
                <wp:effectExtent l="0" t="0" r="0" b="0"/>
                <wp:wrapNone/>
                <wp:docPr id="1047" name="文本框 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50660" cy="1026159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jc w:val="left"/>
                              <w:textAlignment w:val="auto"/>
                              <w:rPr>
                                <w:rFonts w:ascii="Arial" w:cs="Arial" w:eastAsia="Microsoft YaHei" w:hAnsi="Arial" w:hint="default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>20.01.20</w:t>
                            </w:r>
                            <w:r>
                              <w:rPr>
                                <w:rFonts w:ascii="Arial" w:cs="Arial" w:hAnsi="Arial" w:hint="eastAsia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Arial" w:cs="Arial" w:hAnsi="Arial" w:hint="eastAsia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Ongoing</w:t>
                            </w: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Arial" w:cs="Arial" w:hAnsi="Arial" w:hint="default"/>
                                <w:b/>
                                <w:sz w:val="24"/>
                                <w:szCs w:val="24"/>
                                <w:lang w:val="en-US" w:eastAsia="zh-CN"/>
                              </w:rPr>
                              <w:t>AHMADU BELLO UNIVERSITY, ZARIA</w:t>
                            </w: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( BSc. ) </w:t>
                            </w:r>
                            <w:r>
                              <w:rPr>
                                <w:rFonts w:ascii="Arial" w:cs="Arial" w:eastAsia="Microsoft JhengHei" w:hAnsi="Arial" w:hint="default"/>
                                <w:b/>
                                <w:bCs w:val="false"/>
                                <w:sz w:val="24"/>
                                <w:szCs w:val="24"/>
                                <w:lang w:val="en-US"/>
                              </w:rPr>
                              <w:t>BIOLOGY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40" w:leftChars="0" w:hanging="440" w:hangingChars="200"/>
                              <w:jc w:val="left"/>
                              <w:textAlignment w:val="auto"/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JhengHei" w:hAnsi="Arial" w:hint="default"/>
                                <w:kern w:val="0"/>
                                <w:sz w:val="22"/>
                                <w:lang w:val="en-US"/>
                              </w:rPr>
                              <w:t>High School at Confidence Intervention Academy ( finished 2018.09)</w:t>
                            </w:r>
                          </w:p>
                          <w:p>
                            <w:pPr>
                              <w:pStyle w:val="style0"/>
                              <w:keepNext w:val="false"/>
                              <w:keepLines w:val="false"/>
                              <w:pageBreakBefore w:val="false"/>
                              <w:widowControl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false"/>
                              <w:autoSpaceDE/>
                              <w:autoSpaceDN/>
                              <w:bidi w:val="false"/>
                              <w:adjustRightInd w:val="false"/>
                              <w:snapToGrid w:val="false"/>
                              <w:spacing w:lineRule="exact" w:line="340"/>
                              <w:ind w:left="440" w:leftChars="0" w:hanging="440" w:hangingChars="200"/>
                              <w:jc w:val="left"/>
                              <w:textAlignment w:val="auto"/>
                              <w:rPr>
                                <w:rFonts w:ascii="Arial" w:cs="Arial" w:eastAsia="Microsoft YaHei" w:hAnsi="Arial" w:hint="default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cs="Arial" w:eastAsia="Microsoft YaHei" w:hAnsi="Arial" w:hint="default"/>
                                <w:kern w:val="24"/>
                                <w:sz w:val="22"/>
                                <w:lang w:val="en-US"/>
                              </w:rPr>
                              <w:t>West African Examination Council ( WAEC(SSCE) ) - O’ Level Certificate Holder</w:t>
                            </w:r>
                          </w:p>
                          <w:p>
                            <w:pPr>
                              <w:pStyle w:val="style4105"/>
                              <w:tabs>
                                <w:tab w:val="left" w:leader="none" w:pos="720"/>
                              </w:tabs>
                              <w:adjustRightInd w:val="false"/>
                              <w:snapToGrid w:val="false"/>
                              <w:spacing w:lineRule="exact" w:line="420"/>
                              <w:ind w:left="480" w:hanging="480" w:hangingChars="200"/>
                              <w:rPr>
                                <w:rFonts w:ascii="Microsoft YaHei" w:cs="Microsoft YaHei" w:eastAsia="Microsoft YaHei" w:hAnsi="Microsoft YaHei"/>
                              </w:rPr>
                            </w:pPr>
                          </w:p>
                          <w:p>
                            <w:pPr>
                              <w:pStyle w:val="style4105"/>
                              <w:tabs>
                                <w:tab w:val="left" w:leader="none" w:pos="720"/>
                              </w:tabs>
                              <w:adjustRightInd w:val="false"/>
                              <w:snapToGrid w:val="false"/>
                              <w:spacing w:lineRule="exact" w:line="420"/>
                              <w:ind w:left="840" w:firstLine="0" w:firstLineChars="0"/>
                              <w:rPr>
                                <w:rFonts w:ascii="Microsoft YaHei" w:cs="Microsoft YaHei" w:eastAsia="Microsoft YaHei" w:hAnsi="Microsoft YaHei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-49.2pt;margin-top:148.2pt;width:515.8pt;height:80.8pt;z-index: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jc w:val="left"/>
                        <w:textAlignment w:val="auto"/>
                        <w:rPr>
                          <w:rFonts w:ascii="Arial" w:cs="Arial" w:eastAsia="Microsoft YaHei" w:hAnsi="Arial" w:hint="default"/>
                          <w:kern w:val="24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b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Arial" w:cs="Arial" w:eastAsia="Microsoft JhengHei" w:hAnsi="Arial" w:hint="default"/>
                          <w:b/>
                          <w:sz w:val="24"/>
                          <w:szCs w:val="24"/>
                          <w:lang w:val="en-US"/>
                        </w:rPr>
                        <w:t>20.01.20</w:t>
                      </w:r>
                      <w:r>
                        <w:rPr>
                          <w:rFonts w:ascii="Arial" w:cs="Arial" w:hAnsi="Arial" w:hint="eastAsia"/>
                          <w:b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Arial" w:cs="Arial" w:eastAsia="Microsoft JhengHei" w:hAnsi="Arial" w:hint="default"/>
                          <w:b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Arial" w:cs="Arial" w:hAnsi="Arial" w:hint="eastAsia"/>
                          <w:b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Arial" w:cs="Arial" w:hAnsi="Arial" w:hint="default"/>
                          <w:b/>
                          <w:sz w:val="24"/>
                          <w:szCs w:val="24"/>
                          <w:lang w:val="en-US" w:eastAsia="zh-CN"/>
                        </w:rPr>
                        <w:t>Ongoing</w:t>
                      </w:r>
                      <w:r>
                        <w:rPr>
                          <w:rFonts w:ascii="Arial" w:cs="Arial" w:eastAsia="Microsoft JhengHei" w:hAnsi="Arial" w:hint="default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Arial" w:cs="Arial" w:hAnsi="Arial" w:hint="default"/>
                          <w:b/>
                          <w:sz w:val="24"/>
                          <w:szCs w:val="24"/>
                          <w:lang w:val="en-US" w:eastAsia="zh-CN"/>
                        </w:rPr>
                        <w:t>AHMADU BELLO UNIVERSITY, ZARIA</w:t>
                      </w:r>
                      <w:r>
                        <w:rPr>
                          <w:rFonts w:ascii="Arial" w:cs="Arial" w:eastAsia="Microsoft JhengHei" w:hAnsi="Arial" w:hint="default"/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cs="Arial" w:eastAsia="Microsoft JhengHei" w:hAnsi="Arial" w:hint="default"/>
                          <w:b/>
                          <w:sz w:val="24"/>
                          <w:szCs w:val="24"/>
                          <w:lang w:val="en-US"/>
                        </w:rPr>
                        <w:t xml:space="preserve">( BSc. ) </w:t>
                      </w:r>
                      <w:r>
                        <w:rPr>
                          <w:rFonts w:ascii="Arial" w:cs="Arial" w:eastAsia="Microsoft JhengHei" w:hAnsi="Arial" w:hint="default"/>
                          <w:b/>
                          <w:bCs w:val="false"/>
                          <w:sz w:val="24"/>
                          <w:szCs w:val="24"/>
                          <w:lang w:val="en-US"/>
                        </w:rPr>
                        <w:t>BIOLOGY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40" w:leftChars="0" w:hanging="440" w:hangingChars="200"/>
                        <w:jc w:val="left"/>
                        <w:textAlignment w:val="auto"/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</w:rPr>
                      </w:pPr>
                      <w:r>
                        <w:rPr>
                          <w:rFonts w:ascii="Arial" w:cs="Arial" w:eastAsia="Microsoft JhengHei" w:hAnsi="Arial" w:hint="default"/>
                          <w:kern w:val="0"/>
                          <w:sz w:val="22"/>
                          <w:lang w:val="en-US"/>
                        </w:rPr>
                        <w:t>High School at Confidence Intervention Academy ( finished 2018.09)</w:t>
                      </w:r>
                    </w:p>
                    <w:p>
                      <w:pPr>
                        <w:pStyle w:val="style0"/>
                        <w:keepNext w:val="false"/>
                        <w:keepLines w:val="false"/>
                        <w:pageBreakBefore w:val="false"/>
                        <w:widowControl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false"/>
                        <w:autoSpaceDE/>
                        <w:autoSpaceDN/>
                        <w:bidi w:val="false"/>
                        <w:adjustRightInd w:val="false"/>
                        <w:snapToGrid w:val="false"/>
                        <w:spacing w:lineRule="exact" w:line="340"/>
                        <w:ind w:left="440" w:leftChars="0" w:hanging="440" w:hangingChars="200"/>
                        <w:jc w:val="left"/>
                        <w:textAlignment w:val="auto"/>
                        <w:rPr>
                          <w:rFonts w:ascii="Arial" w:cs="Arial" w:eastAsia="Microsoft YaHei" w:hAnsi="Arial" w:hint="default"/>
                          <w:kern w:val="24"/>
                          <w:sz w:val="22"/>
                        </w:rPr>
                      </w:pPr>
                      <w:r>
                        <w:rPr>
                          <w:rFonts w:ascii="Arial" w:cs="Arial" w:eastAsia="Microsoft YaHei" w:hAnsi="Arial" w:hint="default"/>
                          <w:kern w:val="24"/>
                          <w:sz w:val="22"/>
                          <w:lang w:val="en-US"/>
                        </w:rPr>
                        <w:t>West African Examination Council ( WAEC(SSCE) ) - O’ Level Certificate Holder</w:t>
                      </w:r>
                    </w:p>
                    <w:p>
                      <w:pPr>
                        <w:pStyle w:val="style4105"/>
                        <w:tabs>
                          <w:tab w:val="left" w:leader="none" w:pos="720"/>
                        </w:tabs>
                        <w:adjustRightInd w:val="false"/>
                        <w:snapToGrid w:val="false"/>
                        <w:spacing w:lineRule="exact" w:line="420"/>
                        <w:ind w:left="480" w:hanging="480" w:hangingChars="200"/>
                        <w:rPr>
                          <w:rFonts w:ascii="Microsoft YaHei" w:cs="Microsoft YaHei" w:eastAsia="Microsoft YaHei" w:hAnsi="Microsoft YaHei"/>
                        </w:rPr>
                      </w:pPr>
                    </w:p>
                    <w:p>
                      <w:pPr>
                        <w:pStyle w:val="style4105"/>
                        <w:tabs>
                          <w:tab w:val="left" w:leader="none" w:pos="720"/>
                        </w:tabs>
                        <w:adjustRightInd w:val="false"/>
                        <w:snapToGrid w:val="false"/>
                        <w:spacing w:lineRule="exact" w:line="420"/>
                        <w:ind w:left="840" w:firstLine="0" w:firstLineChars="0"/>
                        <w:rPr>
                          <w:rFonts w:ascii="Microsoft YaHei" w:cs="Microsoft YaHei" w:eastAsia="Microsoft YaHei" w:hAnsi="Microsoft YaHe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-3079750</wp:posOffset>
                </wp:positionH>
                <wp:positionV relativeFrom="paragraph">
                  <wp:posOffset>2224405</wp:posOffset>
                </wp:positionV>
                <wp:extent cx="1312545" cy="410210"/>
                <wp:effectExtent l="0" t="0" r="0" b="0"/>
                <wp:wrapNone/>
                <wp:docPr id="1048" name="Text Box 10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12545" cy="410210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94"/>
                              <w:adjustRightInd w:val="false"/>
                              <w:snapToGrid w:val="false"/>
                              <w:spacing w:before="0" w:beforeAutospacing="false" w:after="0" w:afterAutospacing="false" w:lineRule="exact" w:line="540"/>
                              <w:jc w:val="both"/>
                              <w:rPr>
                                <w:rFonts w:ascii="Arial" w:cs="Arial" w:hAnsi="Arial" w:hint="default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cs="Arial" w:eastAsia="Microsoft YaHei" w:hAnsi="Arial" w:hint="default"/>
                                <w:b/>
                                <w:bCs/>
                                <w:color w:val="fffff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SKILL SET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-242.5pt;margin-top:175.15pt;width:103.35pt;height:32.3pt;z-index:1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94"/>
                        <w:adjustRightInd w:val="false"/>
                        <w:snapToGrid w:val="false"/>
                        <w:spacing w:before="0" w:beforeAutospacing="false" w:after="0" w:afterAutospacing="false" w:lineRule="exact" w:line="540"/>
                        <w:jc w:val="both"/>
                        <w:rPr>
                          <w:rFonts w:ascii="Arial" w:cs="Arial" w:hAnsi="Arial" w:hint="default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" w:cs="Arial" w:eastAsia="Microsoft YaHei" w:hAnsi="Arial" w:hint="default"/>
                          <w:b/>
                          <w:bCs/>
                          <w:color w:val="ffffff"/>
                          <w:kern w:val="24"/>
                          <w:sz w:val="24"/>
                          <w:szCs w:val="24"/>
                          <w:lang w:val="en-US"/>
                        </w:rPr>
                        <w:t>SKILL 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-1165225</wp:posOffset>
                </wp:positionH>
                <wp:positionV relativeFrom="paragraph">
                  <wp:posOffset>5501640</wp:posOffset>
                </wp:positionV>
                <wp:extent cx="323850" cy="288290"/>
                <wp:effectExtent l="12700" t="12700" r="22860" b="25400"/>
                <wp:wrapNone/>
                <wp:docPr id="1049" name="等腰三角形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3850" cy="288290"/>
                        </a:xfrm>
                        <a:prstGeom prst="triangle">
                          <a:avLst>
                            <a:gd name="adj" fmla="val 49995"/>
                          </a:avLst>
                        </a:prstGeom>
                        <a:solidFill>
                          <a:srgbClr val="000000"/>
                        </a:solidFill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5" adj="10799," fillcolor="black" style="position:absolute;margin-left:-91.75pt;margin-top:433.2pt;width:25.5pt;height:22.7pt;z-index:-2147483629;mso-position-horizontal-relative:text;mso-position-vertical-relative:text;mso-width-relative:page;mso-height-relative:page;mso-wrap-distance-left:0.0pt;mso-wrap-distance-right:0.0pt;visibility:visible;rotation:5898240fd;">
                <v:stroke weight="2.0pt"/>
                <v:fill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-1300480</wp:posOffset>
                </wp:positionH>
                <wp:positionV relativeFrom="paragraph">
                  <wp:posOffset>5638800</wp:posOffset>
                </wp:positionV>
                <wp:extent cx="6767830" cy="0"/>
                <wp:effectExtent l="0" t="0" r="0" b="0"/>
                <wp:wrapNone/>
                <wp:docPr id="1050" name="直接箭头连接符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767830" cy="0"/>
                        </a:xfrm>
                        <a:prstGeom prst="straightConnector1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50" type="#_x0000_t32" fillcolor="black" style="position:absolute;margin-left:-102.4pt;margin-top:444.0pt;width:532.9pt;height:0.0pt;z-index:-2147483628;mso-position-horizontal-relative:text;mso-position-vertical-relative:text;mso-width-relative:page;mso-height-relative:page;mso-wrap-distance-left:0.0pt;mso-wrap-distance-right:0.0pt;visibility:visible;flip:y;">
                <v:stroke weight="1.0pt"/>
                <v:fill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-1141730</wp:posOffset>
                </wp:positionH>
                <wp:positionV relativeFrom="paragraph">
                  <wp:posOffset>1490345</wp:posOffset>
                </wp:positionV>
                <wp:extent cx="7056753" cy="323850"/>
                <wp:effectExtent l="12700" t="12700" r="17145" b="25400"/>
                <wp:wrapNone/>
                <wp:docPr id="1051" name="组合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056753" cy="323850"/>
                          <a:chOff x="4990" y="3275"/>
                          <a:chExt cx="11113" cy="510"/>
                        </a:xfrm>
                        <a:solidFill>
                          <a:srgbClr val="000000"/>
                        </a:solidFill>
                      </wpg:grpSpPr>
                      <wps:wsp>
                        <wps:cNvSpPr/>
                        <wps:spPr>
                          <a:xfrm rot="5400000">
                            <a:off x="4962" y="3303"/>
                            <a:ext cx="510" cy="454"/>
                          </a:xfrm>
                          <a:prstGeom prst="triangle">
                            <a:avLst>
                              <a:gd name="adj" fmla="val 49995"/>
                            </a:avLst>
                          </a:prstGeom>
                          <a:grpFill/>
                          <a:ln cmpd="sng" cap="flat"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V="1">
                            <a:off x="5445" y="3519"/>
                            <a:ext cx="10658" cy="0"/>
                          </a:xfrm>
                          <a:prstGeom prst="straightConnector1"/>
                          <a:grpFill/>
                          <a:ln cmpd="sng" cap="flat"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1" fillcolor="black" stroked="f" style="position:absolute;margin-left:-89.9pt;margin-top:117.35pt;width:555.65pt;height:25.5pt;z-index:-2147483633;mso-position-horizontal-relative:text;mso-position-vertical-relative:text;mso-width-relative:page;mso-height-relative:page;mso-wrap-distance-left:0.0pt;mso-wrap-distance-right:0.0pt;visibility:visible;" coordsize="11113,510" coordorigin="4990,3275">
                <v:shape id="1052" type="#_x0000_t5" adj="10799," fillcolor="black" style="position:absolute;left:4962;top:3303;width:510;height:454;z-index:2;mso-position-horizontal-relative:page;mso-position-vertical-relative:page;mso-width-relative:page;mso-height-relative:page;visibility:visible;rotation:5898240fd;">
                  <v:stroke weight="2.0pt"/>
                  <v:fill/>
                </v:shape>
                <v:shape id="1053" type="#_x0000_t32" fillcolor="black" style="position:absolute;left:5445;top:3519;width:10658;height:0;z-index:3;mso-position-horizontal-relative:page;mso-position-vertical-relative:page;mso-width-relative:page;mso-height-relative:page;visibility:visible;flip:y;">
                  <v:stroke weight="1.0pt"/>
                  <v:fill/>
                </v:shape>
                <v:fill/>
              </v:group>
            </w:pict>
          </mc:Fallback>
        </mc:AlternateContent>
      </w:r>
      <w:r>
        <w:rPr>
          <w:rFonts w:hint="default"/>
          <w:lang w:val="en-US"/>
        </w:rPr>
        <w:t>e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Cambria">
    <w:altName w:val="Cambria"/>
    <w:panose1 w:val="02040503050000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SimSun"/>
    <w:panose1 w:val="020b0604020000020204"/>
    <w:charset w:val="86"/>
    <w:family w:val="swiss"/>
    <w:pitch w:val="default"/>
    <w:sig w:usb0="00000000" w:usb1="00000000" w:usb2="0000003F" w:usb3="00000000" w:csb0="603F01FF" w:csb1="FFFF0000"/>
  </w:font>
  <w:font w:name="Microsoft YaHei">
    <w:altName w:val="Microsoft YaHei"/>
    <w:panose1 w:val="020b0503020000020204"/>
    <w:charset w:val="86"/>
    <w:family w:val="swiss"/>
    <w:pitch w:val="default"/>
    <w:sig w:usb0="80000287" w:usb1="2ACF3C50" w:usb2="00000016" w:usb3="00000000" w:csb0="0004001F" w:csb1="00000000"/>
  </w:font>
  <w:font w:name="Microsoft JhengHei">
    <w:altName w:val="Microsoft JhengHei"/>
    <w:panose1 w:val="020b0604030000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D0D9A4D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B510C077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C36BD3FE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C4F3E5A9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E5E33ACF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F65F0A76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6">
    <w:nsid w:val="00000006"/>
    <w:multiLevelType w:val="singleLevel"/>
    <w:tmpl w:val="1491FCDC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Times New Roman" w:eastAsia="SimSun" w:hAnsi="Calibri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60" w:after="260" w:lineRule="auto" w:line="416"/>
      <w:outlineLvl w:val="1"/>
    </w:pPr>
    <w:rPr>
      <w:rFonts w:ascii="Cambria" w:hAnsi="Cambria"/>
      <w:b/>
      <w:bCs/>
      <w:sz w:val="32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4"/>
    <w:qFormat/>
    <w:uiPriority w:val="99"/>
    <w:pPr/>
    <w:rPr>
      <w:sz w:val="18"/>
      <w:szCs w:val="18"/>
    </w:rPr>
  </w:style>
  <w:style w:type="paragraph" w:styleId="style76">
    <w:name w:val="Date"/>
    <w:basedOn w:val="style0"/>
    <w:next w:val="style0"/>
    <w:link w:val="style4108"/>
    <w:qFormat/>
    <w:uiPriority w:val="99"/>
    <w:pPr>
      <w:ind w:left="100" w:leftChars="2500"/>
    </w:pPr>
    <w:rPr/>
  </w:style>
  <w:style w:type="paragraph" w:styleId="style32">
    <w:name w:val="footer"/>
    <w:basedOn w:val="style0"/>
    <w:next w:val="style32"/>
    <w:link w:val="style4103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102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94">
    <w:name w:val="Normal (Web)"/>
    <w:basedOn w:val="style0"/>
    <w:next w:val="style94"/>
    <w:qFormat/>
    <w:uiPriority w:val="99"/>
    <w:pPr>
      <w:widowControl/>
      <w:spacing w:before="100" w:beforeAutospacing="true" w:after="100" w:afterAutospacing="true"/>
      <w:jc w:val="left"/>
    </w:pPr>
    <w:rPr>
      <w:rFonts w:ascii="Times New Roman" w:hAnsi="Times New Roman"/>
      <w:kern w:val="0"/>
      <w:sz w:val="24"/>
      <w:szCs w:val="20"/>
    </w:rPr>
  </w:style>
  <w:style w:type="paragraph" w:styleId="style74">
    <w:name w:val="Subtitle"/>
    <w:basedOn w:val="style0"/>
    <w:next w:val="style0"/>
    <w:link w:val="style4100"/>
    <w:qFormat/>
    <w:uiPriority w:val="11"/>
    <w:pPr>
      <w:spacing w:before="240" w:after="60" w:lineRule="auto" w:line="312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style4097">
    <w:name w:val="标题 1 字符"/>
    <w:basedOn w:val="style65"/>
    <w:next w:val="style4097"/>
    <w:link w:val="style1"/>
    <w:qFormat/>
    <w:uiPriority w:val="9"/>
    <w:rPr>
      <w:b/>
      <w:bCs/>
      <w:kern w:val="44"/>
      <w:sz w:val="44"/>
      <w:szCs w:val="44"/>
    </w:rPr>
  </w:style>
  <w:style w:type="character" w:customStyle="1" w:styleId="style4098">
    <w:name w:val="标题 2 字符"/>
    <w:basedOn w:val="style65"/>
    <w:next w:val="style4098"/>
    <w:link w:val="style2"/>
    <w:qFormat/>
    <w:uiPriority w:val="9"/>
    <w:rPr>
      <w:rFonts w:ascii="Cambria" w:cs="Times New Roman" w:eastAsia="SimSun" w:hAnsi="Cambria"/>
      <w:b/>
      <w:bCs/>
      <w:kern w:val="2"/>
      <w:sz w:val="32"/>
      <w:szCs w:val="32"/>
    </w:rPr>
  </w:style>
  <w:style w:type="character" w:customStyle="1" w:styleId="style4099">
    <w:name w:val="标题 字符"/>
    <w:basedOn w:val="style65"/>
    <w:next w:val="style4099"/>
    <w:link w:val="style62"/>
    <w:qFormat/>
    <w:uiPriority w:val="10"/>
    <w:rPr>
      <w:rFonts w:ascii="Cambria" w:cs="Times New Roman" w:hAnsi="Cambria"/>
      <w:b/>
      <w:bCs/>
      <w:kern w:val="2"/>
      <w:sz w:val="32"/>
      <w:szCs w:val="32"/>
    </w:rPr>
  </w:style>
  <w:style w:type="character" w:customStyle="1" w:styleId="style4100">
    <w:name w:val="副标题 字符"/>
    <w:basedOn w:val="style65"/>
    <w:next w:val="style4100"/>
    <w:link w:val="style74"/>
    <w:qFormat/>
    <w:uiPriority w:val="11"/>
    <w:rPr>
      <w:rFonts w:ascii="Cambria" w:cs="Times New Roman" w:hAnsi="Cambria"/>
      <w:b/>
      <w:bCs/>
      <w:kern w:val="28"/>
      <w:sz w:val="32"/>
      <w:szCs w:val="32"/>
    </w:rPr>
  </w:style>
  <w:style w:type="paragraph" w:customStyle="1" w:styleId="style4101">
    <w:name w:val="无间隔1"/>
    <w:next w:val="style4101"/>
    <w:qFormat/>
    <w:uiPriority w:val="1"/>
    <w:pPr>
      <w:widowControl w:val="false"/>
      <w:jc w:val="both"/>
    </w:pPr>
    <w:rPr>
      <w:rFonts w:ascii="Calibri" w:cs="Times New Roman" w:eastAsia="SimSun" w:hAnsi="Calibri"/>
      <w:kern w:val="2"/>
      <w:sz w:val="21"/>
      <w:szCs w:val="22"/>
      <w:lang w:val="en-US" w:bidi="ar-SA" w:eastAsia="zh-CN"/>
    </w:rPr>
  </w:style>
  <w:style w:type="character" w:customStyle="1" w:styleId="style4102">
    <w:name w:val="页眉 字符"/>
    <w:basedOn w:val="style65"/>
    <w:next w:val="style4102"/>
    <w:link w:val="style31"/>
    <w:qFormat/>
    <w:uiPriority w:val="99"/>
    <w:rPr>
      <w:kern w:val="2"/>
      <w:sz w:val="18"/>
      <w:szCs w:val="18"/>
    </w:rPr>
  </w:style>
  <w:style w:type="character" w:customStyle="1" w:styleId="style4103">
    <w:name w:val="页脚 字符"/>
    <w:basedOn w:val="style65"/>
    <w:next w:val="style4103"/>
    <w:link w:val="style32"/>
    <w:qFormat/>
    <w:uiPriority w:val="99"/>
    <w:rPr>
      <w:kern w:val="2"/>
      <w:sz w:val="18"/>
      <w:szCs w:val="18"/>
    </w:rPr>
  </w:style>
  <w:style w:type="character" w:customStyle="1" w:styleId="style4104">
    <w:name w:val="批注框文本 字符"/>
    <w:basedOn w:val="style65"/>
    <w:next w:val="style4104"/>
    <w:link w:val="style153"/>
    <w:qFormat/>
    <w:uiPriority w:val="99"/>
    <w:rPr>
      <w:kern w:val="2"/>
      <w:sz w:val="18"/>
      <w:szCs w:val="18"/>
    </w:rPr>
  </w:style>
  <w:style w:type="paragraph" w:customStyle="1" w:styleId="style4105">
    <w:name w:val="列出段落1"/>
    <w:basedOn w:val="style0"/>
    <w:next w:val="style4105"/>
    <w:qFormat/>
    <w:uiPriority w:val="34"/>
    <w:pPr>
      <w:widowControl/>
      <w:ind w:firstLine="420" w:firstLineChars="200"/>
      <w:jc w:val="left"/>
    </w:pPr>
    <w:rPr>
      <w:rFonts w:ascii="SimSun" w:cs="SimSun" w:hAnsi="SimSun"/>
      <w:kern w:val="0"/>
      <w:sz w:val="24"/>
      <w:szCs w:val="24"/>
    </w:rPr>
  </w:style>
  <w:style w:type="paragraph" w:customStyle="1" w:styleId="style4106">
    <w:name w:val="列出段落2"/>
    <w:basedOn w:val="style0"/>
    <w:next w:val="style4106"/>
    <w:qFormat/>
    <w:uiPriority w:val="34"/>
    <w:pPr>
      <w:ind w:firstLine="420" w:firstLineChars="200"/>
    </w:pPr>
    <w:rPr/>
  </w:style>
  <w:style w:type="paragraph" w:customStyle="1" w:styleId="style4107">
    <w:name w:val="_Style 1"/>
    <w:basedOn w:val="style0"/>
    <w:next w:val="style4107"/>
    <w:qFormat/>
    <w:uiPriority w:val="34"/>
    <w:pPr>
      <w:ind w:firstLine="420" w:firstLineChars="200"/>
    </w:pPr>
    <w:rPr>
      <w:rFonts w:ascii="Arial Unicode MS" w:eastAsia="Microsoft YaHei" w:hAnsi="Arial Unicode MS"/>
    </w:rPr>
  </w:style>
  <w:style w:type="paragraph" w:styleId="style179">
    <w:name w:val="List Paragraph"/>
    <w:basedOn w:val="style0"/>
    <w:next w:val="style179"/>
    <w:qFormat/>
    <w:uiPriority w:val="99"/>
    <w:pPr>
      <w:ind w:firstLine="420" w:firstLineChars="200"/>
    </w:pPr>
    <w:rPr/>
  </w:style>
  <w:style w:type="character" w:customStyle="1" w:styleId="style4108">
    <w:name w:val="日期 字符"/>
    <w:basedOn w:val="style65"/>
    <w:next w:val="style4108"/>
    <w:link w:val="style76"/>
    <w:qFormat/>
    <w:uiPriority w:val="99"/>
    <w:rPr>
      <w:kern w:val="2"/>
      <w:sz w:val="2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 and White Resume.docx</Template>
  <TotalTime>3</TotalTime>
  <Words>198</Words>
  <Pages>1</Pages>
  <Characters>1257</Characters>
  <Application>WPS Office</Application>
  <DocSecurity>0</DocSecurity>
  <Paragraphs>53</Paragraphs>
  <ScaleCrop>false</ScaleCrop>
  <LinksUpToDate>false</LinksUpToDate>
  <CharactersWithSpaces>1490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2024-02-16T04:29:00Z</dcterms:created>
  <dc:creator>Code BigInt</dc:creator>
  <lastModifiedBy>itel P681L</lastModifiedBy>
  <dcterms:modified xsi:type="dcterms:W3CDTF">2024-06-06T18:03:23Z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8b7a7dc764da4c059f2f79c1b09d17cf</vt:lpwstr>
  </property>
</Properties>
</file>